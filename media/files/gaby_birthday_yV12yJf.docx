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</w:p>
    <w:p/>
    <w:p/>
    <w:p/>
    <w:p>
      <w:pPr>
        <w:rPr>
          <w:rFonts w:hint="default"/>
          <w:b/>
          <w:bCs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Hi dear,</w:t>
      </w:r>
    </w:p>
    <w:p>
      <w:pPr>
        <w:rPr>
          <w:rFonts w:hint="default" w:ascii="Segoe UI Semibold" w:hAnsi="Segoe UI Semibold" w:eastAsia="SimSun" w:cs="Segoe UI Semibold"/>
          <w:sz w:val="24"/>
          <w:szCs w:val="24"/>
          <w:lang w:val="fr-FR"/>
        </w:rPr>
      </w:pP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 xml:space="preserve">I </w:t>
      </w:r>
      <w:r>
        <w:rPr>
          <w:rFonts w:hint="default" w:ascii="Segoe UI Semibold" w:hAnsi="Segoe UI Semibold" w:eastAsia="SimSun" w:cs="Segoe UI Semibold"/>
          <w:sz w:val="24"/>
          <w:szCs w:val="24"/>
        </w:rPr>
        <w:t>just want to let you know you’re invited to</w:t>
      </w:r>
      <w:r>
        <w:rPr>
          <w:rFonts w:hint="default" w:ascii="Segoe UI Semibold" w:hAnsi="Segoe UI Semibold" w:eastAsia="SimSun" w:cs="Segoe UI Semibold"/>
          <w:sz w:val="24"/>
          <w:szCs w:val="24"/>
        </w:rPr>
        <w:br w:type="textWrapping"/>
      </w: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>my</w:t>
      </w:r>
      <w:r>
        <w:rPr>
          <w:rFonts w:hint="default" w:ascii="Segoe UI Semibold" w:hAnsi="Segoe UI Semibold" w:eastAsia="SimSun" w:cs="Segoe UI Semibold"/>
          <w:sz w:val="24"/>
          <w:szCs w:val="24"/>
        </w:rPr>
        <w:t xml:space="preserve"> Birthday Party</w:t>
      </w: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 xml:space="preserve"> on Saturday the 4</w:t>
      </w:r>
      <w:r>
        <w:rPr>
          <w:rFonts w:hint="default" w:ascii="Segoe UI Semibold" w:hAnsi="Segoe UI Semibold" w:eastAsia="SimSun" w:cs="Segoe UI Semibold"/>
          <w:sz w:val="24"/>
          <w:szCs w:val="24"/>
          <w:vertAlign w:val="superscript"/>
          <w:lang w:val="fr-FR"/>
        </w:rPr>
        <w:t>th</w:t>
      </w: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 xml:space="preserve"> of September at 10.30am.</w:t>
      </w:r>
    </w:p>
    <w:p>
      <w:pPr>
        <w:rPr>
          <w:rFonts w:hint="default" w:ascii="Segoe UI Semibold" w:hAnsi="Segoe UI Semibold" w:eastAsia="SimSun" w:cs="Segoe UI Semibold"/>
          <w:sz w:val="24"/>
          <w:szCs w:val="24"/>
          <w:lang w:val="fr-FR"/>
        </w:rPr>
      </w:pP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>We will share a playing time and a piece of cake.</w:t>
      </w:r>
    </w:p>
    <w:p>
      <w:pPr>
        <w:rPr>
          <w:rFonts w:hint="default" w:ascii="Segoe UI Semibold" w:hAnsi="Segoe UI Semibold" w:eastAsia="SimSun" w:cs="Segoe UI Semibold"/>
          <w:sz w:val="24"/>
          <w:szCs w:val="24"/>
          <w:lang w:val="fr-FR"/>
        </w:rPr>
      </w:pP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>Come and join me in the Botanik Park.</w:t>
      </w:r>
      <w:r>
        <w:rPr>
          <w:rFonts w:hint="default" w:ascii="Segoe UI Semibold" w:hAnsi="Segoe UI Semibold" w:eastAsia="SimSun" w:cs="Segoe UI Semibold"/>
          <w:sz w:val="24"/>
          <w:szCs w:val="24"/>
        </w:rPr>
        <w:br w:type="textWrapping"/>
      </w:r>
      <w:r>
        <w:rPr>
          <w:rFonts w:hint="default" w:ascii="Segoe UI Semibold" w:hAnsi="Segoe UI Semibold" w:eastAsia="SimSun" w:cs="Segoe UI Semibold"/>
          <w:sz w:val="24"/>
          <w:szCs w:val="24"/>
        </w:rPr>
        <w:t>Please let me know if you’re able to come</w:t>
      </w: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 xml:space="preserve"> and I will give you the exact location.</w:t>
      </w:r>
    </w:p>
    <w:p>
      <w:pPr>
        <w:rPr>
          <w:rFonts w:hint="default" w:ascii="Segoe UI Semibold" w:hAnsi="Segoe UI Semibold" w:eastAsia="SimSun" w:cs="Segoe UI Semibold"/>
          <w:sz w:val="24"/>
          <w:szCs w:val="24"/>
          <w:lang w:val="fr-FR"/>
        </w:rPr>
      </w:pPr>
      <w:r>
        <w:rPr>
          <w:rFonts w:hint="default" w:ascii="Segoe UI Semibold" w:hAnsi="Segoe UI Semibold" w:eastAsia="SimSun" w:cs="Segoe UI Semibold"/>
          <w:sz w:val="24"/>
          <w:szCs w:val="24"/>
          <w:lang w:val="fr-FR"/>
        </w:rPr>
        <w:t xml:space="preserve">My Mothers phone No: Delphine 0542 610 27 14 </w:t>
      </w:r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Verdana Pro Black">
    <w:panose1 w:val="020B0A04030504040204"/>
    <w:charset w:val="00"/>
    <w:family w:val="auto"/>
    <w:pitch w:val="default"/>
    <w:sig w:usb0="80000287" w:usb1="00000043" w:usb2="00000000" w:usb3="00000000" w:csb0="2000009F" w:csb1="00000000"/>
  </w:font>
  <w:font w:name="Verdana Pro Cond Black">
    <w:panose1 w:val="020B0A06030504040204"/>
    <w:charset w:val="00"/>
    <w:family w:val="auto"/>
    <w:pitch w:val="default"/>
    <w:sig w:usb0="80000287" w:usb1="00000043" w:usb2="00000000" w:usb3="00000000" w:csb0="2000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-1300480</wp:posOffset>
          </wp:positionH>
          <wp:positionV relativeFrom="margin">
            <wp:posOffset>-1136650</wp:posOffset>
          </wp:positionV>
          <wp:extent cx="7875905" cy="10889615"/>
          <wp:effectExtent l="0" t="0" r="0" b="6985"/>
          <wp:wrapNone/>
          <wp:docPr id="1" name="图片 1" descr="C:\Users\AIR\Desktop\新建文件夹 (8)\5a51d2c530ab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IR\Desktop\新建文件夹 (8)\5a51d2c530ab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flipH="1">
                    <a:off x="0" y="0"/>
                    <a:ext cx="7875905" cy="1088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5371F9"/>
    <w:rsid w:val="00001763"/>
    <w:rsid w:val="00001A71"/>
    <w:rsid w:val="0001414A"/>
    <w:rsid w:val="00026C65"/>
    <w:rsid w:val="0004052B"/>
    <w:rsid w:val="00054B88"/>
    <w:rsid w:val="000569C4"/>
    <w:rsid w:val="00057F3F"/>
    <w:rsid w:val="00062E3C"/>
    <w:rsid w:val="00081017"/>
    <w:rsid w:val="00090A1A"/>
    <w:rsid w:val="00091F02"/>
    <w:rsid w:val="000A5C43"/>
    <w:rsid w:val="000A5FD4"/>
    <w:rsid w:val="000B584F"/>
    <w:rsid w:val="000C0501"/>
    <w:rsid w:val="000C1520"/>
    <w:rsid w:val="000C49BE"/>
    <w:rsid w:val="000D4C04"/>
    <w:rsid w:val="000D745C"/>
    <w:rsid w:val="000E41F1"/>
    <w:rsid w:val="000F1161"/>
    <w:rsid w:val="000F63A5"/>
    <w:rsid w:val="00100C77"/>
    <w:rsid w:val="00112482"/>
    <w:rsid w:val="00126361"/>
    <w:rsid w:val="001348A4"/>
    <w:rsid w:val="00140953"/>
    <w:rsid w:val="00143629"/>
    <w:rsid w:val="00151AC0"/>
    <w:rsid w:val="00156276"/>
    <w:rsid w:val="00166432"/>
    <w:rsid w:val="0016663F"/>
    <w:rsid w:val="00170348"/>
    <w:rsid w:val="001A22E8"/>
    <w:rsid w:val="001B2A4D"/>
    <w:rsid w:val="001C48A6"/>
    <w:rsid w:val="001E1A40"/>
    <w:rsid w:val="001E6C83"/>
    <w:rsid w:val="001F3801"/>
    <w:rsid w:val="00201936"/>
    <w:rsid w:val="00204C5A"/>
    <w:rsid w:val="00220BE9"/>
    <w:rsid w:val="00224DEF"/>
    <w:rsid w:val="00226D79"/>
    <w:rsid w:val="002466DF"/>
    <w:rsid w:val="00250189"/>
    <w:rsid w:val="00252816"/>
    <w:rsid w:val="00254FCD"/>
    <w:rsid w:val="00261E89"/>
    <w:rsid w:val="002B0555"/>
    <w:rsid w:val="002C77B5"/>
    <w:rsid w:val="002D319F"/>
    <w:rsid w:val="002D5DD3"/>
    <w:rsid w:val="002F7D1E"/>
    <w:rsid w:val="003018B2"/>
    <w:rsid w:val="00303A58"/>
    <w:rsid w:val="0030562F"/>
    <w:rsid w:val="00306174"/>
    <w:rsid w:val="003222CB"/>
    <w:rsid w:val="003271A6"/>
    <w:rsid w:val="00335F31"/>
    <w:rsid w:val="00341953"/>
    <w:rsid w:val="00362BA0"/>
    <w:rsid w:val="00372E40"/>
    <w:rsid w:val="00375B4C"/>
    <w:rsid w:val="00377388"/>
    <w:rsid w:val="0038285D"/>
    <w:rsid w:val="00385A3B"/>
    <w:rsid w:val="00396615"/>
    <w:rsid w:val="003C05BD"/>
    <w:rsid w:val="003C3FAC"/>
    <w:rsid w:val="003D7FAE"/>
    <w:rsid w:val="003E1CF2"/>
    <w:rsid w:val="0040247B"/>
    <w:rsid w:val="00404BE3"/>
    <w:rsid w:val="00414E3A"/>
    <w:rsid w:val="00421CC8"/>
    <w:rsid w:val="00422E29"/>
    <w:rsid w:val="00430AC4"/>
    <w:rsid w:val="004329F7"/>
    <w:rsid w:val="004330FF"/>
    <w:rsid w:val="004331D3"/>
    <w:rsid w:val="004411AA"/>
    <w:rsid w:val="00443B3A"/>
    <w:rsid w:val="00450EDB"/>
    <w:rsid w:val="00450F34"/>
    <w:rsid w:val="00460B12"/>
    <w:rsid w:val="004637BB"/>
    <w:rsid w:val="00471CAB"/>
    <w:rsid w:val="00476062"/>
    <w:rsid w:val="0047693B"/>
    <w:rsid w:val="004918DE"/>
    <w:rsid w:val="00491C65"/>
    <w:rsid w:val="004A1760"/>
    <w:rsid w:val="004A3869"/>
    <w:rsid w:val="004C2650"/>
    <w:rsid w:val="004C6CF7"/>
    <w:rsid w:val="004C768B"/>
    <w:rsid w:val="004D1794"/>
    <w:rsid w:val="004E4200"/>
    <w:rsid w:val="004E60A9"/>
    <w:rsid w:val="005125E1"/>
    <w:rsid w:val="00515DA2"/>
    <w:rsid w:val="0053066C"/>
    <w:rsid w:val="00543799"/>
    <w:rsid w:val="005526C9"/>
    <w:rsid w:val="00555121"/>
    <w:rsid w:val="00561279"/>
    <w:rsid w:val="00581172"/>
    <w:rsid w:val="00587657"/>
    <w:rsid w:val="005919B7"/>
    <w:rsid w:val="00593465"/>
    <w:rsid w:val="005A5E70"/>
    <w:rsid w:val="005B3C1C"/>
    <w:rsid w:val="005C20D6"/>
    <w:rsid w:val="005E4D0A"/>
    <w:rsid w:val="005E5257"/>
    <w:rsid w:val="005E52D9"/>
    <w:rsid w:val="005F4675"/>
    <w:rsid w:val="00602FB2"/>
    <w:rsid w:val="00621C54"/>
    <w:rsid w:val="00623BC7"/>
    <w:rsid w:val="00625574"/>
    <w:rsid w:val="00635AB8"/>
    <w:rsid w:val="00636FF6"/>
    <w:rsid w:val="0064053B"/>
    <w:rsid w:val="00640F45"/>
    <w:rsid w:val="00642C05"/>
    <w:rsid w:val="00650094"/>
    <w:rsid w:val="006522D1"/>
    <w:rsid w:val="006774C5"/>
    <w:rsid w:val="00680585"/>
    <w:rsid w:val="006A27EB"/>
    <w:rsid w:val="006A6A73"/>
    <w:rsid w:val="006B26D3"/>
    <w:rsid w:val="006B5F8A"/>
    <w:rsid w:val="006C0451"/>
    <w:rsid w:val="006C40E9"/>
    <w:rsid w:val="006C5BD7"/>
    <w:rsid w:val="006D047D"/>
    <w:rsid w:val="006F495D"/>
    <w:rsid w:val="006F4E9A"/>
    <w:rsid w:val="006F724D"/>
    <w:rsid w:val="006F74A9"/>
    <w:rsid w:val="006F7D0F"/>
    <w:rsid w:val="00703FCA"/>
    <w:rsid w:val="007222D6"/>
    <w:rsid w:val="0073145A"/>
    <w:rsid w:val="007340CE"/>
    <w:rsid w:val="00736CFA"/>
    <w:rsid w:val="00745B68"/>
    <w:rsid w:val="00764D1F"/>
    <w:rsid w:val="007730D9"/>
    <w:rsid w:val="007804E5"/>
    <w:rsid w:val="00784869"/>
    <w:rsid w:val="007A0F25"/>
    <w:rsid w:val="007A304F"/>
    <w:rsid w:val="007A6531"/>
    <w:rsid w:val="007B6A8A"/>
    <w:rsid w:val="007D0A22"/>
    <w:rsid w:val="007D0E36"/>
    <w:rsid w:val="007D570C"/>
    <w:rsid w:val="007F1D9F"/>
    <w:rsid w:val="007F5A15"/>
    <w:rsid w:val="00805644"/>
    <w:rsid w:val="0081197F"/>
    <w:rsid w:val="00822FA2"/>
    <w:rsid w:val="00823EAA"/>
    <w:rsid w:val="00826319"/>
    <w:rsid w:val="00843792"/>
    <w:rsid w:val="00844FBD"/>
    <w:rsid w:val="008624BF"/>
    <w:rsid w:val="00865B69"/>
    <w:rsid w:val="0086761E"/>
    <w:rsid w:val="008928B0"/>
    <w:rsid w:val="008A33B2"/>
    <w:rsid w:val="008B24AD"/>
    <w:rsid w:val="008B513E"/>
    <w:rsid w:val="008B6B2B"/>
    <w:rsid w:val="008B701D"/>
    <w:rsid w:val="008C4128"/>
    <w:rsid w:val="008D2ED8"/>
    <w:rsid w:val="008D3624"/>
    <w:rsid w:val="008D3727"/>
    <w:rsid w:val="008E5613"/>
    <w:rsid w:val="008F6FB3"/>
    <w:rsid w:val="00902093"/>
    <w:rsid w:val="00907A20"/>
    <w:rsid w:val="00915240"/>
    <w:rsid w:val="00940FEA"/>
    <w:rsid w:val="009411C6"/>
    <w:rsid w:val="00950CCD"/>
    <w:rsid w:val="00953A11"/>
    <w:rsid w:val="00983D17"/>
    <w:rsid w:val="00987E1A"/>
    <w:rsid w:val="00996328"/>
    <w:rsid w:val="00996B1C"/>
    <w:rsid w:val="00996B89"/>
    <w:rsid w:val="00997321"/>
    <w:rsid w:val="009D2544"/>
    <w:rsid w:val="009D2F4E"/>
    <w:rsid w:val="009D5E43"/>
    <w:rsid w:val="009E17C9"/>
    <w:rsid w:val="009E31C2"/>
    <w:rsid w:val="00A073A7"/>
    <w:rsid w:val="00A10CFB"/>
    <w:rsid w:val="00A33D6C"/>
    <w:rsid w:val="00A41275"/>
    <w:rsid w:val="00A55545"/>
    <w:rsid w:val="00A6116D"/>
    <w:rsid w:val="00A63390"/>
    <w:rsid w:val="00A646BD"/>
    <w:rsid w:val="00A71A6E"/>
    <w:rsid w:val="00A8160A"/>
    <w:rsid w:val="00A816FE"/>
    <w:rsid w:val="00A841E4"/>
    <w:rsid w:val="00A85BB5"/>
    <w:rsid w:val="00AB0CFD"/>
    <w:rsid w:val="00AB495D"/>
    <w:rsid w:val="00AB6A5D"/>
    <w:rsid w:val="00B0162C"/>
    <w:rsid w:val="00B03585"/>
    <w:rsid w:val="00B115F5"/>
    <w:rsid w:val="00B1537B"/>
    <w:rsid w:val="00B15B96"/>
    <w:rsid w:val="00B23024"/>
    <w:rsid w:val="00B239C7"/>
    <w:rsid w:val="00B24E54"/>
    <w:rsid w:val="00B3784B"/>
    <w:rsid w:val="00B4364D"/>
    <w:rsid w:val="00B550CC"/>
    <w:rsid w:val="00B56FDB"/>
    <w:rsid w:val="00B61812"/>
    <w:rsid w:val="00B645E5"/>
    <w:rsid w:val="00B665B1"/>
    <w:rsid w:val="00B76782"/>
    <w:rsid w:val="00B9336E"/>
    <w:rsid w:val="00B95132"/>
    <w:rsid w:val="00B97B0D"/>
    <w:rsid w:val="00BA6A16"/>
    <w:rsid w:val="00BB124D"/>
    <w:rsid w:val="00BB3235"/>
    <w:rsid w:val="00BC0F62"/>
    <w:rsid w:val="00BC1257"/>
    <w:rsid w:val="00BC1DCF"/>
    <w:rsid w:val="00BC584A"/>
    <w:rsid w:val="00BD0E08"/>
    <w:rsid w:val="00BD182E"/>
    <w:rsid w:val="00BD2A00"/>
    <w:rsid w:val="00BE4C7B"/>
    <w:rsid w:val="00BE5316"/>
    <w:rsid w:val="00BE738B"/>
    <w:rsid w:val="00BF53BA"/>
    <w:rsid w:val="00C009F9"/>
    <w:rsid w:val="00C05A42"/>
    <w:rsid w:val="00C06FBB"/>
    <w:rsid w:val="00C174E7"/>
    <w:rsid w:val="00C22D79"/>
    <w:rsid w:val="00C4629B"/>
    <w:rsid w:val="00C46F09"/>
    <w:rsid w:val="00C71B0F"/>
    <w:rsid w:val="00C80040"/>
    <w:rsid w:val="00C8314B"/>
    <w:rsid w:val="00C831BF"/>
    <w:rsid w:val="00C83FDF"/>
    <w:rsid w:val="00C90E66"/>
    <w:rsid w:val="00C91AC5"/>
    <w:rsid w:val="00CB0743"/>
    <w:rsid w:val="00CC04B4"/>
    <w:rsid w:val="00CD33FC"/>
    <w:rsid w:val="00CE3E8A"/>
    <w:rsid w:val="00CE493A"/>
    <w:rsid w:val="00CE521C"/>
    <w:rsid w:val="00CE6C6E"/>
    <w:rsid w:val="00CF568A"/>
    <w:rsid w:val="00CF6AE8"/>
    <w:rsid w:val="00D0186D"/>
    <w:rsid w:val="00D10F61"/>
    <w:rsid w:val="00D143FB"/>
    <w:rsid w:val="00D5140C"/>
    <w:rsid w:val="00D649D0"/>
    <w:rsid w:val="00D6509A"/>
    <w:rsid w:val="00D713EB"/>
    <w:rsid w:val="00D909AF"/>
    <w:rsid w:val="00D94DD7"/>
    <w:rsid w:val="00D96474"/>
    <w:rsid w:val="00DA22BA"/>
    <w:rsid w:val="00DA5509"/>
    <w:rsid w:val="00DA7BEE"/>
    <w:rsid w:val="00DB5099"/>
    <w:rsid w:val="00DB6D6F"/>
    <w:rsid w:val="00DC331E"/>
    <w:rsid w:val="00DC79BD"/>
    <w:rsid w:val="00DD1E84"/>
    <w:rsid w:val="00DD2670"/>
    <w:rsid w:val="00DF7C22"/>
    <w:rsid w:val="00E110F8"/>
    <w:rsid w:val="00E242EE"/>
    <w:rsid w:val="00E276A2"/>
    <w:rsid w:val="00E309DE"/>
    <w:rsid w:val="00E31A50"/>
    <w:rsid w:val="00E3229B"/>
    <w:rsid w:val="00E534D1"/>
    <w:rsid w:val="00E570A2"/>
    <w:rsid w:val="00E60AF1"/>
    <w:rsid w:val="00E6716D"/>
    <w:rsid w:val="00E7071A"/>
    <w:rsid w:val="00E805F5"/>
    <w:rsid w:val="00E9613E"/>
    <w:rsid w:val="00EA3064"/>
    <w:rsid w:val="00EC03F2"/>
    <w:rsid w:val="00ED08EE"/>
    <w:rsid w:val="00F05EA8"/>
    <w:rsid w:val="00F1215A"/>
    <w:rsid w:val="00F13BD7"/>
    <w:rsid w:val="00F151FB"/>
    <w:rsid w:val="00F220F2"/>
    <w:rsid w:val="00F2284C"/>
    <w:rsid w:val="00F24C83"/>
    <w:rsid w:val="00F31957"/>
    <w:rsid w:val="00F32F6D"/>
    <w:rsid w:val="00F37063"/>
    <w:rsid w:val="00F46072"/>
    <w:rsid w:val="00F47E66"/>
    <w:rsid w:val="00F5120A"/>
    <w:rsid w:val="00F60903"/>
    <w:rsid w:val="00F63013"/>
    <w:rsid w:val="00F74A6C"/>
    <w:rsid w:val="00F76D15"/>
    <w:rsid w:val="00F94CB8"/>
    <w:rsid w:val="00F970F5"/>
    <w:rsid w:val="00FB72EC"/>
    <w:rsid w:val="00FB775A"/>
    <w:rsid w:val="00FD4A0C"/>
    <w:rsid w:val="00FF2D3A"/>
    <w:rsid w:val="00FF3B8A"/>
    <w:rsid w:val="155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annotation reference"/>
    <w:basedOn w:val="2"/>
    <w:semiHidden/>
    <w:unhideWhenUsed/>
    <w:uiPriority w:val="99"/>
    <w:rPr>
      <w:sz w:val="21"/>
      <w:szCs w:val="21"/>
    </w:rPr>
  </w:style>
  <w:style w:type="paragraph" w:styleId="4">
    <w:name w:val="annotation subject"/>
    <w:basedOn w:val="5"/>
    <w:next w:val="5"/>
    <w:link w:val="13"/>
    <w:semiHidden/>
    <w:unhideWhenUsed/>
    <w:uiPriority w:val="99"/>
    <w:rPr>
      <w:b/>
      <w:bCs/>
    </w:rPr>
  </w:style>
  <w:style w:type="paragraph" w:styleId="5">
    <w:name w:val="annotation text"/>
    <w:basedOn w:val="1"/>
    <w:link w:val="12"/>
    <w:semiHidden/>
    <w:unhideWhenUsed/>
    <w:uiPriority w:val="99"/>
    <w:pPr>
      <w:jc w:val="left"/>
    </w:p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2"/>
    <w:link w:val="8"/>
    <w:uiPriority w:val="99"/>
    <w:rPr>
      <w:sz w:val="18"/>
      <w:szCs w:val="18"/>
    </w:rPr>
  </w:style>
  <w:style w:type="character" w:customStyle="1" w:styleId="11">
    <w:name w:val="页脚 Char"/>
    <w:basedOn w:val="2"/>
    <w:link w:val="7"/>
    <w:qFormat/>
    <w:uiPriority w:val="99"/>
    <w:rPr>
      <w:sz w:val="18"/>
      <w:szCs w:val="18"/>
    </w:rPr>
  </w:style>
  <w:style w:type="character" w:customStyle="1" w:styleId="12">
    <w:name w:val="批注文字 Char"/>
    <w:basedOn w:val="2"/>
    <w:link w:val="5"/>
    <w:semiHidden/>
    <w:uiPriority w:val="99"/>
  </w:style>
  <w:style w:type="character" w:customStyle="1" w:styleId="13">
    <w:name w:val="批注主题 Char"/>
    <w:basedOn w:val="12"/>
    <w:link w:val="4"/>
    <w:semiHidden/>
    <w:qFormat/>
    <w:uiPriority w:val="99"/>
    <w:rPr>
      <w:b/>
      <w:bCs/>
    </w:rPr>
  </w:style>
  <w:style w:type="character" w:customStyle="1" w:styleId="14">
    <w:name w:val="批注框文本 Char"/>
    <w:basedOn w:val="2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ph\AppData\Roaming\kingsoft\office6\templates\download\(Plant%20Series)%20Plum%20Flower%20Stationery%2001\Plum%20Flower%20Stationery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Plum Flower Stationery.docx</Template>
  <Pages>1</Pages>
  <Words>0</Words>
  <Characters>0</Characters>
  <Lines>1</Lines>
  <Paragraphs>1</Paragraphs>
  <TotalTime>1041</TotalTime>
  <ScaleCrop>false</ScaleCrop>
  <LinksUpToDate>false</LinksUpToDate>
  <CharactersWithSpaces>2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2021-08-31T16:18:00Z</dcterms:created>
  <dc:creator>delph</dc:creator>
  <cp:lastModifiedBy>Delphine Miel</cp:lastModifiedBy>
  <dcterms:modified xsi:type="dcterms:W3CDTF">2021-08-31T16:27:38Z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C5F50968C726473AAC1A23F9469CDD16</vt:lpwstr>
  </property>
  <property fmtid="{D5CDD505-2E9C-101B-9397-08002B2CF9AE}" pid="3" name="KSOProductBuildVer">
    <vt:lpwstr>1036-11.2.0.10265</vt:lpwstr>
  </property>
</Properties>
</file>